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198ED" w14:textId="77777777" w:rsidR="005E0463" w:rsidRDefault="00000000">
      <w:pPr>
        <w:pStyle w:val="SectionHeading"/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00678534" wp14:editId="1E6DCB3F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DECB680FA9B5459AB0255A4BD356489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Content>
                                <w:p w14:paraId="66D03AF3" w14:textId="1FD67963" w:rsidR="005E0463" w:rsidRDefault="00C56370">
                                  <w:pPr>
                                    <w:pStyle w:val="Name"/>
                                  </w:pPr>
                                  <w:r>
                                    <w:t>SENYONJO DISAN</w:t>
                                  </w:r>
                                </w:p>
                              </w:sdtContent>
                            </w:sdt>
                            <w:p w14:paraId="5D725DC2" w14:textId="77777777" w:rsidR="005E0463" w:rsidRDefault="00000000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sdt>
                                <w:sdtPr>
                                  <w:id w:val="972643682"/>
                                  <w:placeholder>
                                    <w:docPart w:val="07B70730B1C74C1F926A6E7B5A9585B1"/>
                                  </w:placeholder>
                                  <w:temporary/>
                                  <w:showingPlcHdr/>
                                  <w15:appearance w15:val="hidden"/>
                                  <w:text/>
                                </w:sdtPr>
                                <w:sdtContent>
                                  <w:r>
                                    <w:t>[Job Title]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id w:val="-689379014"/>
                                <w:placeholder>
                                  <w:docPart w:val="07B70730B1C74C1F926A6E7B5A9585B1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Content>
                                <w:p w14:paraId="0783C162" w14:textId="77777777" w:rsidR="005E0463" w:rsidRDefault="00000000">
                                  <w:pPr>
                                    <w:pStyle w:val="KeyPoint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[Job Title]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p w14:paraId="2FD24EDF" w14:textId="77777777" w:rsidR="005E0463" w:rsidRDefault="00000000">
                                  <w:r>
                                    <w:t>[Address 1]</w:t>
                                  </w:r>
                                  <w:r>
                                    <w:br/>
                                    <w:t>[Address 2]</w:t>
                                  </w:r>
                                  <w:r>
                                    <w:br/>
                                    <w:t>[City, ST ZIP Code]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p w14:paraId="32287ED4" w14:textId="77777777" w:rsidR="005E0463" w:rsidRDefault="00000000">
                                  <w:pPr>
                                    <w:pStyle w:val="ContactInfo"/>
                                  </w:pPr>
                                  <w:r>
                                    <w:t>[Telephone]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p w14:paraId="56965F3C" w14:textId="77777777" w:rsidR="005E0463" w:rsidRDefault="00000000">
                                  <w:pPr>
                                    <w:pStyle w:val="ContactInfo"/>
                                  </w:pPr>
                                  <w:r>
                                    <w:t>[Email]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p w14:paraId="61D060EE" w14:textId="77777777" w:rsidR="005E0463" w:rsidRDefault="00000000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0678534"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DECB680FA9B5459AB0255A4BD356489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Content>
                          <w:p w14:paraId="66D03AF3" w14:textId="1FD67963" w:rsidR="005E0463" w:rsidRDefault="00C56370">
                            <w:pPr>
                              <w:pStyle w:val="Name"/>
                            </w:pPr>
                            <w:r>
                              <w:t>SENYONJO DISAN</w:t>
                            </w:r>
                          </w:p>
                        </w:sdtContent>
                      </w:sdt>
                      <w:p w14:paraId="5D725DC2" w14:textId="77777777" w:rsidR="005E0463" w:rsidRDefault="00000000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sdt>
                          <w:sdtPr>
                            <w:id w:val="972643682"/>
                            <w:placeholder>
                              <w:docPart w:val="07B70730B1C74C1F926A6E7B5A9585B1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Content>
                            <w:r>
                              <w:t>[Job Title]</w:t>
                            </w:r>
                          </w:sdtContent>
                        </w:sdt>
                      </w:p>
                      <w:sdt>
                        <w:sdtPr>
                          <w:id w:val="-689379014"/>
                          <w:placeholder>
                            <w:docPart w:val="07B70730B1C74C1F926A6E7B5A9585B1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 w14:paraId="0783C162" w14:textId="77777777" w:rsidR="005E0463" w:rsidRDefault="00000000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[Job Title]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Content>
                          <w:p w14:paraId="2FD24EDF" w14:textId="77777777" w:rsidR="005E0463" w:rsidRDefault="00000000">
                            <w:r>
                              <w:t>[Address 1]</w:t>
                            </w:r>
                            <w:r>
                              <w:br/>
                              <w:t>[Address 2]</w:t>
                            </w:r>
                            <w:r>
                              <w:br/>
                              <w:t>[City, ST ZIP Code]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p w14:paraId="32287ED4" w14:textId="77777777" w:rsidR="005E0463" w:rsidRDefault="00000000">
                            <w:pPr>
                              <w:pStyle w:val="ContactInfo"/>
                            </w:pPr>
                            <w:r>
                              <w:t>[Telephone]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p w14:paraId="56965F3C" w14:textId="77777777" w:rsidR="005E0463" w:rsidRDefault="00000000">
                            <w:pPr>
                              <w:pStyle w:val="ContactInfo"/>
                            </w:pPr>
                            <w:r>
                              <w:t>[Email]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Content>
                          <w:p w14:paraId="61D060EE" w14:textId="77777777" w:rsidR="005E0463" w:rsidRDefault="00000000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sdt>
      <w:sdtPr>
        <w:id w:val="1690487667"/>
        <w:placeholder>
          <w:docPart w:val="CA7D6FF5DF074BCAB4391C6F1BA95804"/>
        </w:placeholder>
        <w:temporary/>
        <w:showingPlcHdr/>
        <w15:appearance w15:val="hidden"/>
      </w:sdtPr>
      <w:sdtContent>
        <w:p w14:paraId="6854AEE3" w14:textId="77777777" w:rsidR="005E0463" w:rsidRDefault="00000000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14:paraId="13C61ECC" w14:textId="77777777" w:rsidR="005E0463" w:rsidRDefault="00000000">
          <w:r>
            <w:t>Need 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sdtContent>
    </w:sdt>
    <w:p w14:paraId="329833E7" w14:textId="77777777" w:rsidR="005E0463" w:rsidRDefault="00000000">
      <w:pPr>
        <w:pStyle w:val="SectionHeading"/>
      </w:pPr>
      <w:r>
        <w:t>Experience</w:t>
      </w:r>
    </w:p>
    <w:sdt>
      <w:sdtPr>
        <w:rPr>
          <w:sz w:val="20"/>
        </w:rPr>
        <w:id w:val="-1472127747"/>
        <w15:repeatingSection/>
      </w:sdtPr>
      <w:sdtContent>
        <w:sdt>
          <w:sdtPr>
            <w:rPr>
              <w:sz w:val="20"/>
            </w:rPr>
            <w:id w:val="-1260518174"/>
            <w:placeholder>
              <w:docPart w:val="735BA7C52BF64392AE14FC86E63B189A"/>
            </w:placeholder>
            <w15:repeatingSectionItem/>
          </w:sdtPr>
          <w:sdtContent>
            <w:sdt>
              <w:sdtPr>
                <w:id w:val="1438944690"/>
                <w:placeholder>
                  <w:docPart w:val="4797A390770848DFBE733BB40188D83F"/>
                </w:placeholder>
                <w:temporary/>
                <w:showingPlcHdr/>
                <w15:appearance w15:val="hidden"/>
                <w:text/>
              </w:sdtPr>
              <w:sdtContent>
                <w:p w14:paraId="140BFCD0" w14:textId="77777777" w:rsidR="005E0463" w:rsidRDefault="00000000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117267474"/>
                <w:placeholder>
                  <w:docPart w:val="7C46C65CCB54430DAAF3C0E026B1B690"/>
                </w:placeholder>
                <w:temporary/>
                <w:showingPlcHdr/>
                <w15:appearance w15:val="hidden"/>
                <w:text/>
              </w:sdtPr>
              <w:sdtContent>
                <w:p w14:paraId="2AEE6D83" w14:textId="77777777" w:rsidR="005E0463" w:rsidRDefault="00000000">
                  <w:pPr>
                    <w:pStyle w:val="Subsection"/>
                  </w:pPr>
                  <w:r>
                    <w:t>[Company]</w:t>
                  </w:r>
                </w:p>
              </w:sdtContent>
            </w:sdt>
            <w:sdt>
              <w:sdtPr>
                <w:id w:val="-600799657"/>
                <w:placeholder>
                  <w:docPart w:val="5A8D1DC2C89C43EA96F5A86DCBDBA3F1"/>
                </w:placeholder>
                <w:temporary/>
                <w:showingPlcHdr/>
                <w15:appearance w15:val="hidden"/>
                <w:text/>
              </w:sdtPr>
              <w:sdtContent>
                <w:p w14:paraId="17EC0C0A" w14:textId="77777777" w:rsidR="005E0463" w:rsidRDefault="00000000">
                  <w:pPr>
                    <w:pStyle w:val="Description"/>
                  </w:pPr>
                  <w:r>
                    <w:t>[Position Held]</w:t>
                  </w:r>
                </w:p>
              </w:sdtContent>
            </w:sdt>
            <w:sdt>
              <w:sdtPr>
                <w:id w:val="-1879080047"/>
                <w:placeholder>
                  <w:docPart w:val="2605142BED3648E89132063A3C18EE70"/>
                </w:placeholder>
                <w:temporary/>
                <w:showingPlcHdr/>
                <w15:appearance w15:val="hidden"/>
              </w:sdtPr>
              <w:sdtContent>
                <w:p w14:paraId="5596A01E" w14:textId="77777777" w:rsidR="005E0463" w:rsidRDefault="00000000">
                  <w:pPr>
                    <w:pStyle w:val="ListBullet"/>
                  </w:pPr>
                  <w:r>
                    <w:t>Click here to enter text.</w:t>
                  </w:r>
                </w:p>
                <w:p w14:paraId="0E89797D" w14:textId="77777777" w:rsidR="005E0463" w:rsidRDefault="00000000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Click here to enter text</w:t>
                  </w:r>
                </w:p>
                <w:p w14:paraId="4B067B0A" w14:textId="77777777" w:rsidR="005E0463" w:rsidRDefault="00000000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14:paraId="52AB052D" w14:textId="77777777" w:rsidR="005E0463" w:rsidRDefault="00000000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Content>
        <w:sdt>
          <w:sdtPr>
            <w:rPr>
              <w:sz w:val="20"/>
            </w:rPr>
            <w:id w:val="301266699"/>
            <w:placeholder>
              <w:docPart w:val="735BA7C52BF64392AE14FC86E63B189A"/>
            </w:placeholder>
            <w15:repeatingSectionItem/>
          </w:sdtPr>
          <w:sdtContent>
            <w:sdt>
              <w:sdtPr>
                <w:id w:val="-834685027"/>
                <w:placeholder>
                  <w:docPart w:val="4797A390770848DFBE733BB40188D83F"/>
                </w:placeholder>
                <w:temporary/>
                <w:showingPlcHdr/>
                <w15:appearance w15:val="hidden"/>
                <w:text/>
              </w:sdtPr>
              <w:sdtContent>
                <w:p w14:paraId="05F26153" w14:textId="77777777" w:rsidR="005E0463" w:rsidRDefault="00000000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898628329"/>
                <w:placeholder>
                  <w:docPart w:val="4A5E375AE4D844FF9F0C59DF153AFAD3"/>
                </w:placeholder>
                <w:temporary/>
                <w:showingPlcHdr/>
                <w15:appearance w15:val="hidden"/>
                <w:text/>
              </w:sdtPr>
              <w:sdtContent>
                <w:p w14:paraId="3E8C55B0" w14:textId="77777777" w:rsidR="005E0463" w:rsidRDefault="00000000">
                  <w:pPr>
                    <w:pStyle w:val="Subsection"/>
                  </w:pPr>
                  <w:r>
                    <w:t>[School Name, Location]</w:t>
                  </w:r>
                </w:p>
              </w:sdtContent>
            </w:sdt>
            <w:sdt>
              <w:sdtPr>
                <w:id w:val="-1768997263"/>
                <w:placeholder>
                  <w:docPart w:val="B1C35AD247E9453BB009A8656930AE16"/>
                </w:placeholder>
                <w:temporary/>
                <w:showingPlcHdr/>
                <w15:appearance w15:val="hidden"/>
                <w:text/>
              </w:sdtPr>
              <w:sdtContent>
                <w:p w14:paraId="28C0250B" w14:textId="77777777" w:rsidR="005E0463" w:rsidRDefault="00000000">
                  <w:pPr>
                    <w:pStyle w:val="Description"/>
                  </w:pPr>
                  <w:r>
                    <w:t>[Degree]</w:t>
                  </w:r>
                </w:p>
              </w:sdtContent>
            </w:sdt>
            <w:sdt>
              <w:sdtPr>
                <w:id w:val="-1018540442"/>
                <w:placeholder>
                  <w:docPart w:val="6D5075FBD26948D09BF7BBACDB031460"/>
                </w:placeholder>
                <w:temporary/>
                <w:showingPlcHdr/>
                <w15:appearance w15:val="hidden"/>
              </w:sdtPr>
              <w:sdtContent>
                <w:p w14:paraId="6E59E43F" w14:textId="77777777" w:rsidR="005E0463" w:rsidRDefault="00000000">
                  <w:pPr>
                    <w:pStyle w:val="ListBullet"/>
                  </w:pPr>
                  <w:r>
                    <w:t>Click here to enter text.</w:t>
                  </w:r>
                </w:p>
                <w:p w14:paraId="09962925" w14:textId="77777777" w:rsidR="005E0463" w:rsidRDefault="00000000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14:paraId="60B5256A" w14:textId="77777777" w:rsidR="005E0463" w:rsidRDefault="00000000">
      <w:pPr>
        <w:pStyle w:val="SectionHeading"/>
      </w:pPr>
      <w:r>
        <w:t>References</w:t>
      </w:r>
    </w:p>
    <w:p w14:paraId="20693D75" w14:textId="77777777" w:rsidR="005E0463" w:rsidRDefault="00000000">
      <w:r>
        <w:t>References are available upon request.</w:t>
      </w:r>
    </w:p>
    <w:sectPr w:rsidR="005E0463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3341E" w14:textId="77777777" w:rsidR="00734A15" w:rsidRDefault="00734A15">
      <w:pPr>
        <w:spacing w:after="0" w:line="240" w:lineRule="auto"/>
      </w:pPr>
      <w:r>
        <w:separator/>
      </w:r>
    </w:p>
  </w:endnote>
  <w:endnote w:type="continuationSeparator" w:id="0">
    <w:p w14:paraId="4EC1A39A" w14:textId="77777777" w:rsidR="00734A15" w:rsidRDefault="007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BBA5F" w14:textId="77777777" w:rsidR="005E046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6FC95299" wp14:editId="1972BDDB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1A9D0" w14:textId="77777777" w:rsidR="005E0463" w:rsidRDefault="00000000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6FC9529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" o:allowoverlap="f" filled="f" stroked="f" strokeweight=".5pt">
              <v:textbox style="mso-fit-shape-to-text:t" inset="0,0,0,0">
                <w:txbxContent>
                  <w:p w14:paraId="7371A9D0" w14:textId="77777777" w:rsidR="005E0463" w:rsidRDefault="00000000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40030" w14:textId="77777777" w:rsidR="00734A15" w:rsidRDefault="00734A15">
      <w:pPr>
        <w:spacing w:after="0" w:line="240" w:lineRule="auto"/>
      </w:pPr>
      <w:r>
        <w:separator/>
      </w:r>
    </w:p>
  </w:footnote>
  <w:footnote w:type="continuationSeparator" w:id="0">
    <w:p w14:paraId="03DB8514" w14:textId="77777777" w:rsidR="00734A15" w:rsidRDefault="007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72615" w14:textId="77777777" w:rsidR="005E0463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11A355EA" wp14:editId="4223BAFD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AAEB6F7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D9157" w14:textId="77777777" w:rsidR="005E0463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61EA4137" wp14:editId="72D4BFD5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DD51596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28959">
    <w:abstractNumId w:val="0"/>
  </w:num>
  <w:num w:numId="2" w16cid:durableId="1203831739">
    <w:abstractNumId w:val="4"/>
  </w:num>
  <w:num w:numId="3" w16cid:durableId="1120295564">
    <w:abstractNumId w:val="4"/>
    <w:lvlOverride w:ilvl="0">
      <w:startOverride w:val="1"/>
    </w:lvlOverride>
  </w:num>
  <w:num w:numId="4" w16cid:durableId="255067039">
    <w:abstractNumId w:val="1"/>
  </w:num>
  <w:num w:numId="5" w16cid:durableId="1954481023">
    <w:abstractNumId w:val="1"/>
    <w:lvlOverride w:ilvl="0">
      <w:startOverride w:val="1"/>
    </w:lvlOverride>
  </w:num>
  <w:num w:numId="6" w16cid:durableId="1510634259">
    <w:abstractNumId w:val="3"/>
  </w:num>
  <w:num w:numId="7" w16cid:durableId="1302883346">
    <w:abstractNumId w:val="1"/>
  </w:num>
  <w:num w:numId="8" w16cid:durableId="1107038625">
    <w:abstractNumId w:val="3"/>
  </w:num>
  <w:num w:numId="9" w16cid:durableId="190460137">
    <w:abstractNumId w:val="1"/>
    <w:lvlOverride w:ilvl="0">
      <w:startOverride w:val="1"/>
    </w:lvlOverride>
  </w:num>
  <w:num w:numId="10" w16cid:durableId="1935553744">
    <w:abstractNumId w:val="2"/>
  </w:num>
  <w:num w:numId="11" w16cid:durableId="1759324756">
    <w:abstractNumId w:val="1"/>
    <w:lvlOverride w:ilvl="0">
      <w:startOverride w:val="1"/>
    </w:lvlOverride>
  </w:num>
  <w:num w:numId="12" w16cid:durableId="466238121">
    <w:abstractNumId w:val="1"/>
  </w:num>
  <w:num w:numId="13" w16cid:durableId="41058125">
    <w:abstractNumId w:val="1"/>
  </w:num>
  <w:num w:numId="14" w16cid:durableId="121390824">
    <w:abstractNumId w:val="1"/>
    <w:lvlOverride w:ilvl="0">
      <w:startOverride w:val="1"/>
    </w:lvlOverride>
  </w:num>
  <w:num w:numId="15" w16cid:durableId="1054234721">
    <w:abstractNumId w:val="5"/>
  </w:num>
  <w:num w:numId="16" w16cid:durableId="686902759">
    <w:abstractNumId w:val="1"/>
  </w:num>
  <w:num w:numId="17" w16cid:durableId="75728624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0"/>
    <w:rsid w:val="00384900"/>
    <w:rsid w:val="005E0463"/>
    <w:rsid w:val="00734A15"/>
    <w:rsid w:val="00C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B1136"/>
  <w15:chartTrackingRefBased/>
  <w15:docId w15:val="{C2E16D08-79CC-47B4-ADAB-E727BB4D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7D6FF5DF074BCAB4391C6F1BA95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231D8-66B5-4338-B3CF-0B40C3D016BF}"/>
      </w:docPartPr>
      <w:docPartBody>
        <w:p w:rsidR="00000000" w:rsidRDefault="00000000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:rsidR="00000000" w:rsidRDefault="00000000">
          <w:pPr>
            <w:pStyle w:val="CA7D6FF5DF074BCAB4391C6F1BA95804"/>
          </w:pPr>
          <w:r>
            <w:t>Need 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docPartBody>
    </w:docPart>
    <w:docPart>
      <w:docPartPr>
        <w:name w:val="735BA7C52BF64392AE14FC86E63B1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6B605-C5D5-44F3-BECB-44EC69E1950B}"/>
      </w:docPartPr>
      <w:docPartBody>
        <w:p w:rsidR="00000000" w:rsidRDefault="00000000">
          <w:pPr>
            <w:pStyle w:val="735BA7C52BF64392AE14FC86E63B189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97A390770848DFBE733BB40188D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EEFCE-F7CB-419B-B5F9-C29C7526FF03}"/>
      </w:docPartPr>
      <w:docPartBody>
        <w:p w:rsidR="00000000" w:rsidRDefault="00000000">
          <w:pPr>
            <w:pStyle w:val="4797A390770848DFBE733BB40188D83F"/>
          </w:pPr>
          <w:r>
            <w:t>[Dates From - To]</w:t>
          </w:r>
        </w:p>
      </w:docPartBody>
    </w:docPart>
    <w:docPart>
      <w:docPartPr>
        <w:name w:val="7C46C65CCB54430DAAF3C0E026B1B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D2FF9-E861-4DE6-A6EE-6888FACEB78D}"/>
      </w:docPartPr>
      <w:docPartBody>
        <w:p w:rsidR="00000000" w:rsidRDefault="00000000">
          <w:pPr>
            <w:pStyle w:val="7C46C65CCB54430DAAF3C0E026B1B690"/>
          </w:pPr>
          <w:r>
            <w:t>[Company]</w:t>
          </w:r>
        </w:p>
      </w:docPartBody>
    </w:docPart>
    <w:docPart>
      <w:docPartPr>
        <w:name w:val="5A8D1DC2C89C43EA96F5A86DCBDBA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1F97-5B66-4802-8073-C88363FE8A3C}"/>
      </w:docPartPr>
      <w:docPartBody>
        <w:p w:rsidR="00000000" w:rsidRDefault="00000000">
          <w:pPr>
            <w:pStyle w:val="5A8D1DC2C89C43EA96F5A86DCBDBA3F1"/>
          </w:pPr>
          <w:r>
            <w:t>[Position Held]</w:t>
          </w:r>
        </w:p>
      </w:docPartBody>
    </w:docPart>
    <w:docPart>
      <w:docPartPr>
        <w:name w:val="2605142BED3648E89132063A3C18E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B493-B27F-495F-9D7F-39989FCEB0F3}"/>
      </w:docPartPr>
      <w:docPartBody>
        <w:p w:rsidR="00000000" w:rsidRDefault="00000000">
          <w:pPr>
            <w:pStyle w:val="ListBullet"/>
          </w:pPr>
          <w:r>
            <w:t>Click here to enter text.</w:t>
          </w:r>
        </w:p>
        <w:p w:rsidR="00000000" w:rsidRDefault="00000000">
          <w:pPr>
            <w:pStyle w:val="ListBullet"/>
            <w:numPr>
              <w:ilvl w:val="0"/>
              <w:numId w:val="2"/>
            </w:numPr>
          </w:pPr>
          <w:r>
            <w:t>Click here to enter text</w:t>
          </w:r>
        </w:p>
        <w:p w:rsidR="00000000" w:rsidRDefault="00000000">
          <w:pPr>
            <w:pStyle w:val="2605142BED3648E89132063A3C18EE70"/>
          </w:pPr>
          <w:r>
            <w:t>Click here to enter text</w:t>
          </w:r>
        </w:p>
      </w:docPartBody>
    </w:docPart>
    <w:docPart>
      <w:docPartPr>
        <w:name w:val="4A5E375AE4D844FF9F0C59DF153AF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72E8C-42B7-4851-94D5-7FD0E82CBA8B}"/>
      </w:docPartPr>
      <w:docPartBody>
        <w:p w:rsidR="00000000" w:rsidRDefault="00000000">
          <w:pPr>
            <w:pStyle w:val="4A5E375AE4D844FF9F0C59DF153AFAD3"/>
          </w:pPr>
          <w:r>
            <w:t>[School Name, Location]</w:t>
          </w:r>
        </w:p>
      </w:docPartBody>
    </w:docPart>
    <w:docPart>
      <w:docPartPr>
        <w:name w:val="B1C35AD247E9453BB009A8656930A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8F777-BA13-4271-9EF2-55E0102E0F14}"/>
      </w:docPartPr>
      <w:docPartBody>
        <w:p w:rsidR="00000000" w:rsidRDefault="00000000">
          <w:pPr>
            <w:pStyle w:val="B1C35AD247E9453BB009A8656930AE16"/>
          </w:pPr>
          <w:r>
            <w:t>[Degree]</w:t>
          </w:r>
        </w:p>
      </w:docPartBody>
    </w:docPart>
    <w:docPart>
      <w:docPartPr>
        <w:name w:val="6D5075FBD26948D09BF7BBACDB031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80185-0EDF-4D42-A77A-CD2CCECAD5DB}"/>
      </w:docPartPr>
      <w:docPartBody>
        <w:p w:rsidR="00000000" w:rsidRDefault="00000000">
          <w:pPr>
            <w:pStyle w:val="ListBullet"/>
          </w:pPr>
          <w:r>
            <w:t>Click here to enter text.</w:t>
          </w:r>
        </w:p>
        <w:p w:rsidR="00000000" w:rsidRDefault="00000000">
          <w:pPr>
            <w:pStyle w:val="6D5075FBD26948D09BF7BBACDB031460"/>
          </w:pPr>
          <w:r>
            <w:t>Click here to enter text</w:t>
          </w:r>
        </w:p>
      </w:docPartBody>
    </w:docPart>
    <w:docPart>
      <w:docPartPr>
        <w:name w:val="DECB680FA9B5459AB0255A4BD3564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2E241-AA20-4380-8E8E-84B187F3F295}"/>
      </w:docPartPr>
      <w:docPartBody>
        <w:p w:rsidR="00000000" w:rsidRDefault="00000000">
          <w:pPr>
            <w:pStyle w:val="DECB680FA9B5459AB0255A4BD356489D"/>
          </w:pPr>
          <w:r>
            <w:t>[Your Name]</w:t>
          </w:r>
        </w:p>
      </w:docPartBody>
    </w:docPart>
    <w:docPart>
      <w:docPartPr>
        <w:name w:val="07B70730B1C74C1F926A6E7B5A958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B1C9C-1688-48DB-A624-CC2B0AAA53B5}"/>
      </w:docPartPr>
      <w:docPartBody>
        <w:p w:rsidR="00000000" w:rsidRDefault="00000000">
          <w:pPr>
            <w:pStyle w:val="07B70730B1C74C1F926A6E7B5A9585B1"/>
          </w:pPr>
          <w:r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457152">
    <w:abstractNumId w:val="0"/>
  </w:num>
  <w:num w:numId="2" w16cid:durableId="430470460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78"/>
    <w:rsid w:val="00384900"/>
    <w:rsid w:val="004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7D6FF5DF074BCAB4391C6F1BA95804">
    <w:name w:val="CA7D6FF5DF074BCAB4391C6F1BA9580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5BA7C52BF64392AE14FC86E63B189A">
    <w:name w:val="735BA7C52BF64392AE14FC86E63B189A"/>
  </w:style>
  <w:style w:type="paragraph" w:customStyle="1" w:styleId="4797A390770848DFBE733BB40188D83F">
    <w:name w:val="4797A390770848DFBE733BB40188D83F"/>
  </w:style>
  <w:style w:type="paragraph" w:customStyle="1" w:styleId="7C46C65CCB54430DAAF3C0E026B1B690">
    <w:name w:val="7C46C65CCB54430DAAF3C0E026B1B690"/>
  </w:style>
  <w:style w:type="paragraph" w:customStyle="1" w:styleId="5A8D1DC2C89C43EA96F5A86DCBDBA3F1">
    <w:name w:val="5A8D1DC2C89C43EA96F5A86DCBDBA3F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kern w:val="0"/>
      <w:sz w:val="20"/>
      <w:lang w:val="en-US" w:eastAsia="en-US"/>
      <w14:ligatures w14:val="none"/>
    </w:rPr>
  </w:style>
  <w:style w:type="paragraph" w:customStyle="1" w:styleId="2605142BED3648E89132063A3C18EE70">
    <w:name w:val="2605142BED3648E89132063A3C18EE70"/>
  </w:style>
  <w:style w:type="paragraph" w:customStyle="1" w:styleId="4A5E375AE4D844FF9F0C59DF153AFAD3">
    <w:name w:val="4A5E375AE4D844FF9F0C59DF153AFAD3"/>
  </w:style>
  <w:style w:type="paragraph" w:customStyle="1" w:styleId="B1C35AD247E9453BB009A8656930AE16">
    <w:name w:val="B1C35AD247E9453BB009A8656930AE16"/>
  </w:style>
  <w:style w:type="paragraph" w:customStyle="1" w:styleId="6D5075FBD26948D09BF7BBACDB031460">
    <w:name w:val="6D5075FBD26948D09BF7BBACDB031460"/>
  </w:style>
  <w:style w:type="paragraph" w:customStyle="1" w:styleId="DECB680FA9B5459AB0255A4BD356489D">
    <w:name w:val="DECB680FA9B5459AB0255A4BD356489D"/>
  </w:style>
  <w:style w:type="paragraph" w:customStyle="1" w:styleId="07B70730B1C74C1F926A6E7B5A9585B1">
    <w:name w:val="07B70730B1C74C1F926A6E7B5A958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368833-52C0-4B0D-949B-4BE30DB98A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SENYONJO DISAN</dc:creator>
  <cp:keywords/>
  <cp:lastModifiedBy>SENYONJO DISAN</cp:lastModifiedBy>
  <cp:revision>1</cp:revision>
  <dcterms:created xsi:type="dcterms:W3CDTF">2024-07-25T11:11:00Z</dcterms:created>
  <dcterms:modified xsi:type="dcterms:W3CDTF">2024-07-25T11:14:00Z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